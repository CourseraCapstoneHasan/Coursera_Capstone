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2318D" w14:textId="77777777" w:rsidR="000B670E" w:rsidRDefault="000B670E" w:rsidP="000B670E">
      <w:pPr>
        <w:shd w:val="clear" w:color="auto" w:fill="00B0F0"/>
        <w:rPr>
          <w:color w:val="000000" w:themeColor="text1"/>
          <w:sz w:val="44"/>
          <w:szCs w:val="44"/>
        </w:rPr>
      </w:pPr>
    </w:p>
    <w:p w14:paraId="34376424" w14:textId="77777777" w:rsidR="000B670E" w:rsidRDefault="000B670E" w:rsidP="000B670E">
      <w:pPr>
        <w:shd w:val="clear" w:color="auto" w:fill="00B0F0"/>
        <w:rPr>
          <w:color w:val="000000" w:themeColor="text1"/>
          <w:sz w:val="44"/>
          <w:szCs w:val="44"/>
        </w:rPr>
      </w:pPr>
    </w:p>
    <w:p w14:paraId="25815C9D" w14:textId="77777777" w:rsidR="000B670E" w:rsidRDefault="000B670E" w:rsidP="000B670E">
      <w:pPr>
        <w:shd w:val="clear" w:color="auto" w:fill="00B0F0"/>
        <w:rPr>
          <w:color w:val="000000" w:themeColor="text1"/>
          <w:sz w:val="44"/>
          <w:szCs w:val="44"/>
        </w:rPr>
      </w:pPr>
    </w:p>
    <w:p w14:paraId="74C6832F" w14:textId="77777777" w:rsidR="000B670E" w:rsidRDefault="000B670E" w:rsidP="000B670E">
      <w:pPr>
        <w:shd w:val="clear" w:color="auto" w:fill="00B0F0"/>
        <w:rPr>
          <w:color w:val="000000" w:themeColor="text1"/>
          <w:sz w:val="44"/>
          <w:szCs w:val="44"/>
        </w:rPr>
      </w:pPr>
    </w:p>
    <w:p w14:paraId="634DF54D" w14:textId="77777777" w:rsidR="000B670E" w:rsidRDefault="000B670E" w:rsidP="000B670E">
      <w:pPr>
        <w:shd w:val="clear" w:color="auto" w:fill="00B0F0"/>
        <w:rPr>
          <w:color w:val="000000" w:themeColor="text1"/>
          <w:sz w:val="44"/>
          <w:szCs w:val="44"/>
        </w:rPr>
      </w:pPr>
    </w:p>
    <w:p w14:paraId="65E9AD8A" w14:textId="77777777" w:rsidR="000B670E" w:rsidRDefault="000B670E" w:rsidP="000B670E">
      <w:pPr>
        <w:shd w:val="clear" w:color="auto" w:fill="00B0F0"/>
        <w:rPr>
          <w:color w:val="000000" w:themeColor="text1"/>
          <w:sz w:val="44"/>
          <w:szCs w:val="44"/>
        </w:rPr>
      </w:pPr>
    </w:p>
    <w:p w14:paraId="577ABE9C" w14:textId="40C8797E" w:rsidR="004D3E85" w:rsidRPr="004D3E85" w:rsidRDefault="004D3E85" w:rsidP="000B670E">
      <w:pPr>
        <w:shd w:val="clear" w:color="auto" w:fill="00B0F0"/>
        <w:rPr>
          <w:color w:val="000000" w:themeColor="text1"/>
          <w:sz w:val="44"/>
          <w:szCs w:val="44"/>
        </w:rPr>
      </w:pPr>
      <w:r w:rsidRPr="004D3E85">
        <w:rPr>
          <w:color w:val="000000" w:themeColor="text1"/>
          <w:sz w:val="44"/>
          <w:szCs w:val="44"/>
        </w:rPr>
        <w:t>Capstone Project</w:t>
      </w:r>
    </w:p>
    <w:p w14:paraId="1AEF4C21" w14:textId="77777777" w:rsidR="004D3E85" w:rsidRPr="000B670E" w:rsidRDefault="004D3E85" w:rsidP="004D3E85">
      <w:pPr>
        <w:spacing w:before="0" w:line="240" w:lineRule="auto"/>
        <w:rPr>
          <w:color w:val="00B0F0"/>
          <w:sz w:val="36"/>
          <w:szCs w:val="36"/>
        </w:rPr>
      </w:pPr>
      <w:r w:rsidRPr="000B670E">
        <w:rPr>
          <w:color w:val="00B0F0"/>
          <w:sz w:val="36"/>
          <w:szCs w:val="36"/>
        </w:rPr>
        <w:t>Selecting the best option to open a Sushi Bar in Manhattan, New York.</w:t>
      </w:r>
    </w:p>
    <w:p w14:paraId="69483F37" w14:textId="77777777" w:rsidR="00132570" w:rsidRPr="004D3E85" w:rsidRDefault="00132570">
      <w:pPr>
        <w:rPr>
          <w:color w:val="000000" w:themeColor="text1"/>
        </w:rPr>
      </w:pPr>
    </w:p>
    <w:p w14:paraId="13AE07C9" w14:textId="77777777" w:rsidR="004D3E85" w:rsidRPr="000B670E" w:rsidRDefault="004D3E85" w:rsidP="004D3E85">
      <w:pPr>
        <w:spacing w:before="0" w:line="240" w:lineRule="auto"/>
        <w:rPr>
          <w:color w:val="00B0F0"/>
          <w:sz w:val="36"/>
          <w:szCs w:val="36"/>
        </w:rPr>
      </w:pPr>
      <w:r w:rsidRPr="000B670E">
        <w:rPr>
          <w:color w:val="00B0F0"/>
          <w:sz w:val="36"/>
          <w:szCs w:val="36"/>
        </w:rPr>
        <w:t>The Battle of Neighborhoods’</w:t>
      </w:r>
    </w:p>
    <w:p w14:paraId="166D6597" w14:textId="36DC35F7" w:rsidR="00132570" w:rsidRDefault="00132570">
      <w:pPr>
        <w:pStyle w:val="Heading2"/>
        <w:rPr>
          <w:color w:val="000000" w:themeColor="text1"/>
        </w:rPr>
      </w:pPr>
    </w:p>
    <w:p w14:paraId="390F241D" w14:textId="4B9A0BDC" w:rsidR="00E5183C" w:rsidRPr="00E5183C" w:rsidRDefault="00E5183C" w:rsidP="00E5183C">
      <w:pPr>
        <w:rPr>
          <w:rFonts w:asciiTheme="majorHAnsi" w:hAnsiTheme="majorHAnsi"/>
          <w:color w:val="00B0F0"/>
          <w:sz w:val="32"/>
          <w:szCs w:val="32"/>
        </w:rPr>
      </w:pPr>
      <w:r w:rsidRPr="00E5183C">
        <w:rPr>
          <w:rFonts w:asciiTheme="majorHAnsi" w:hAnsiTheme="majorHAnsi"/>
          <w:color w:val="00B0F0"/>
          <w:sz w:val="32"/>
          <w:szCs w:val="32"/>
        </w:rPr>
        <w:t>PART 1</w:t>
      </w:r>
    </w:p>
    <w:p w14:paraId="1B5A0FB4" w14:textId="77777777" w:rsidR="000B670E" w:rsidRDefault="000B670E" w:rsidP="004D3E85">
      <w:pPr>
        <w:tabs>
          <w:tab w:val="num" w:pos="720"/>
        </w:tabs>
        <w:rPr>
          <w:color w:val="00B0F0"/>
          <w:sz w:val="32"/>
          <w:szCs w:val="32"/>
        </w:rPr>
      </w:pPr>
    </w:p>
    <w:p w14:paraId="0871A514" w14:textId="77777777" w:rsidR="000B670E" w:rsidRDefault="000B670E" w:rsidP="004D3E85">
      <w:pPr>
        <w:tabs>
          <w:tab w:val="num" w:pos="720"/>
        </w:tabs>
        <w:rPr>
          <w:color w:val="00B0F0"/>
          <w:sz w:val="32"/>
          <w:szCs w:val="32"/>
        </w:rPr>
      </w:pPr>
    </w:p>
    <w:p w14:paraId="7DDF14D7" w14:textId="3A3D8604" w:rsidR="004D3E85" w:rsidRPr="000B670E" w:rsidRDefault="004D3E85" w:rsidP="004D3E85">
      <w:pPr>
        <w:tabs>
          <w:tab w:val="num" w:pos="720"/>
        </w:tabs>
        <w:rPr>
          <w:color w:val="00B0F0"/>
          <w:sz w:val="32"/>
          <w:szCs w:val="32"/>
        </w:rPr>
      </w:pPr>
      <w:r w:rsidRPr="000B670E">
        <w:rPr>
          <w:color w:val="00B0F0"/>
          <w:sz w:val="32"/>
          <w:szCs w:val="32"/>
        </w:rPr>
        <w:lastRenderedPageBreak/>
        <w:t>Introduction</w:t>
      </w:r>
    </w:p>
    <w:p w14:paraId="722F64C7" w14:textId="77777777" w:rsidR="009039E7" w:rsidRPr="009039E7" w:rsidRDefault="00444CC0" w:rsidP="004D3E85">
      <w:pPr>
        <w:tabs>
          <w:tab w:val="num" w:pos="720"/>
        </w:tabs>
        <w:spacing w:before="0" w:line="240" w:lineRule="auto"/>
        <w:rPr>
          <w:color w:val="000000" w:themeColor="text1"/>
        </w:rPr>
      </w:pPr>
      <w:r w:rsidRPr="009039E7">
        <w:rPr>
          <w:color w:val="000000" w:themeColor="text1"/>
          <w:lang w:val="en-GB"/>
        </w:rPr>
        <w:t xml:space="preserve">The City of New York is famous for its excellent cuisine. </w:t>
      </w:r>
      <w:r w:rsidR="004D3E85" w:rsidRPr="009039E7">
        <w:rPr>
          <w:color w:val="000000" w:themeColor="text1"/>
          <w:lang w:val="en-GB"/>
        </w:rPr>
        <w:t>Its</w:t>
      </w:r>
      <w:r w:rsidRPr="009039E7">
        <w:rPr>
          <w:color w:val="000000" w:themeColor="text1"/>
          <w:lang w:val="en-GB"/>
        </w:rPr>
        <w:t xml:space="preserve"> food culture includes an array of international cuisines influenced by the city's immigrant history. </w:t>
      </w:r>
    </w:p>
    <w:p w14:paraId="1F3A1D0F" w14:textId="77777777" w:rsidR="009039E7" w:rsidRPr="009039E7" w:rsidRDefault="00444CC0" w:rsidP="004D3E85">
      <w:pPr>
        <w:spacing w:before="0" w:line="240" w:lineRule="auto"/>
        <w:rPr>
          <w:color w:val="000000" w:themeColor="text1"/>
        </w:rPr>
      </w:pPr>
      <w:r w:rsidRPr="009039E7">
        <w:rPr>
          <w:color w:val="000000" w:themeColor="text1"/>
          <w:lang w:val="en-GB"/>
        </w:rPr>
        <w:t>Sushi bars have become so popular in the United States, now it seems that there is one on every corner, not only in major cities but also in smaller cities. Starting a Sushi bar can be a great business opportunity, but you need to distinguish yourself from others to enjoy long-term success.</w:t>
      </w:r>
    </w:p>
    <w:p w14:paraId="1379782E" w14:textId="77777777" w:rsidR="004D3E85" w:rsidRPr="000B670E" w:rsidRDefault="004D3E85" w:rsidP="004D3E85">
      <w:pPr>
        <w:rPr>
          <w:color w:val="00B0F0"/>
          <w:sz w:val="32"/>
          <w:szCs w:val="32"/>
        </w:rPr>
      </w:pPr>
      <w:r w:rsidRPr="000B670E">
        <w:rPr>
          <w:color w:val="00B0F0"/>
          <w:sz w:val="32"/>
          <w:szCs w:val="32"/>
        </w:rPr>
        <w:t>Business Problem</w:t>
      </w:r>
    </w:p>
    <w:p w14:paraId="36044B3D" w14:textId="77777777" w:rsidR="009039E7" w:rsidRPr="009039E7" w:rsidRDefault="00444CC0" w:rsidP="004D3E85">
      <w:pPr>
        <w:spacing w:before="0" w:line="240" w:lineRule="auto"/>
        <w:rPr>
          <w:color w:val="000000" w:themeColor="text1"/>
          <w:sz w:val="32"/>
          <w:szCs w:val="32"/>
          <w:lang w:eastAsia="en-US"/>
        </w:rPr>
      </w:pPr>
      <w:r w:rsidRPr="009039E7">
        <w:rPr>
          <w:color w:val="000000" w:themeColor="text1"/>
          <w:lang w:val="en-GB" w:eastAsia="en-US"/>
        </w:rPr>
        <w:t xml:space="preserve">I want to open my business in Manhattan area, keeping in view, I define potential neighbourhood based on the number of Sushi bars which are operating right in each neighbourhood. Manhattan has full potential but also is a very challenging district to open a business because of high competition. New Sushi bar should be open in an area that inadequate neighbourhood in this way my Sushi bar can attract more customers. Therefore, this analysis </w:t>
      </w:r>
      <w:r w:rsidR="004D3E85" w:rsidRPr="004D3E85">
        <w:rPr>
          <w:color w:val="000000" w:themeColor="text1"/>
          <w:lang w:val="en-GB"/>
        </w:rPr>
        <w:t>is necessary</w:t>
      </w:r>
      <w:r w:rsidRPr="009039E7">
        <w:rPr>
          <w:color w:val="000000" w:themeColor="text1"/>
          <w:lang w:val="en-GB" w:eastAsia="en-US"/>
        </w:rPr>
        <w:t xml:space="preserve"> to ensure that we will have enough customers and that we will not so close to other Sushi bars.</w:t>
      </w:r>
    </w:p>
    <w:p w14:paraId="5DC7246C" w14:textId="77777777" w:rsidR="004D3E85" w:rsidRPr="000B670E" w:rsidRDefault="004D3E85" w:rsidP="004D3E85">
      <w:pPr>
        <w:rPr>
          <w:color w:val="00B0F0"/>
          <w:sz w:val="32"/>
          <w:szCs w:val="32"/>
        </w:rPr>
      </w:pPr>
      <w:r w:rsidRPr="000B670E">
        <w:rPr>
          <w:color w:val="00B0F0"/>
          <w:sz w:val="32"/>
          <w:szCs w:val="32"/>
        </w:rPr>
        <w:t>Data Selection</w:t>
      </w:r>
    </w:p>
    <w:p w14:paraId="3BCD2517" w14:textId="77777777" w:rsidR="004D3E85" w:rsidRPr="009039E7" w:rsidRDefault="004D3E85" w:rsidP="004D3E85">
      <w:pPr>
        <w:spacing w:before="0" w:line="240" w:lineRule="auto"/>
        <w:rPr>
          <w:color w:val="000000" w:themeColor="text1"/>
        </w:rPr>
      </w:pPr>
      <w:r w:rsidRPr="009039E7">
        <w:rPr>
          <w:color w:val="000000" w:themeColor="text1"/>
        </w:rPr>
        <w:t>Details in Data Section.</w:t>
      </w:r>
    </w:p>
    <w:p w14:paraId="4814C5BC" w14:textId="77777777" w:rsidR="004D3E85" w:rsidRPr="004D3E85" w:rsidRDefault="004D3E85" w:rsidP="004D3E85">
      <w:pPr>
        <w:rPr>
          <w:color w:val="000000" w:themeColor="text1"/>
        </w:rPr>
      </w:pPr>
    </w:p>
    <w:p w14:paraId="5FF2AA17" w14:textId="77777777" w:rsidR="00132570" w:rsidRPr="004D3E85" w:rsidRDefault="00132570" w:rsidP="004D3E85">
      <w:pPr>
        <w:pStyle w:val="ListBullet"/>
        <w:numPr>
          <w:ilvl w:val="0"/>
          <w:numId w:val="0"/>
        </w:numPr>
        <w:rPr>
          <w:color w:val="000000" w:themeColor="text1"/>
        </w:rPr>
      </w:pPr>
    </w:p>
    <w:sectPr w:rsidR="00132570" w:rsidRPr="004D3E85">
      <w:footerReference w:type="default" r:id="rId7"/>
      <w:footerReference w:type="first" r:id="rId8"/>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84E18" w14:textId="77777777" w:rsidR="003D7A97" w:rsidRDefault="003D7A97">
      <w:pPr>
        <w:spacing w:before="0" w:after="0" w:line="240" w:lineRule="auto"/>
      </w:pPr>
      <w:r>
        <w:separator/>
      </w:r>
    </w:p>
    <w:p w14:paraId="7138CC14" w14:textId="77777777" w:rsidR="003D7A97" w:rsidRDefault="003D7A97"/>
  </w:endnote>
  <w:endnote w:type="continuationSeparator" w:id="0">
    <w:p w14:paraId="541A0916" w14:textId="77777777" w:rsidR="003D7A97" w:rsidRDefault="003D7A97">
      <w:pPr>
        <w:spacing w:before="0" w:after="0" w:line="240" w:lineRule="auto"/>
      </w:pPr>
      <w:r>
        <w:continuationSeparator/>
      </w:r>
    </w:p>
    <w:p w14:paraId="05DB77CC" w14:textId="77777777" w:rsidR="003D7A97" w:rsidRDefault="003D7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711330E1"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55FC0" w14:textId="77777777" w:rsidR="00132570" w:rsidRDefault="004D3E85">
    <w:pPr>
      <w:pStyle w:val="Footer"/>
    </w:pPr>
    <w:r>
      <w:t>Applied Data Science Capstone | Final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CE72C" w14:textId="77777777" w:rsidR="003D7A97" w:rsidRDefault="003D7A97">
      <w:pPr>
        <w:spacing w:before="0" w:after="0" w:line="240" w:lineRule="auto"/>
      </w:pPr>
      <w:r>
        <w:separator/>
      </w:r>
    </w:p>
    <w:p w14:paraId="511D5687" w14:textId="77777777" w:rsidR="003D7A97" w:rsidRDefault="003D7A97"/>
  </w:footnote>
  <w:footnote w:type="continuationSeparator" w:id="0">
    <w:p w14:paraId="64BC76B9" w14:textId="77777777" w:rsidR="003D7A97" w:rsidRDefault="003D7A97">
      <w:pPr>
        <w:spacing w:before="0" w:after="0" w:line="240" w:lineRule="auto"/>
      </w:pPr>
      <w:r>
        <w:continuationSeparator/>
      </w:r>
    </w:p>
    <w:p w14:paraId="2D2392C4" w14:textId="77777777" w:rsidR="003D7A97" w:rsidRDefault="003D7A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85"/>
    <w:rsid w:val="000B670E"/>
    <w:rsid w:val="00132570"/>
    <w:rsid w:val="003D7A97"/>
    <w:rsid w:val="00444CC0"/>
    <w:rsid w:val="004D3E85"/>
    <w:rsid w:val="00B604E0"/>
    <w:rsid w:val="00BC2662"/>
    <w:rsid w:val="00E5183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2F11E4"/>
  <w15:chartTrackingRefBased/>
  <w15:docId w15:val="{530257AF-638B-0F4A-802A-2B0EB4F2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sanrazaali/Library/Containers/com.microsoft.Word/Data/Library/Application%20Support/Microsoft/Office/16.0/DTS/en-GB%7bBA7D2564-556B-3E46-97FC-66F4178E9827%7d/%7b2305D70D-55E9-334A-A786-71FDADD76B2A%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7</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Raza Ali</dc:creator>
  <cp:keywords/>
  <dc:description/>
  <cp:lastModifiedBy>Hasan Raza Ali</cp:lastModifiedBy>
  <cp:revision>3</cp:revision>
  <dcterms:created xsi:type="dcterms:W3CDTF">2020-08-15T16:21:00Z</dcterms:created>
  <dcterms:modified xsi:type="dcterms:W3CDTF">2020-08-15T16:46:00Z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